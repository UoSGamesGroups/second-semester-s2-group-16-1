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1B7" w:rsidRDefault="00A539E2" w:rsidP="00A539E2">
      <w:pPr>
        <w:jc w:val="center"/>
      </w:pPr>
      <w:r>
        <w:rPr>
          <w:b/>
          <w:u w:val="single"/>
        </w:rPr>
        <w:t>Group 16 – Playtesting questionnaire</w:t>
      </w:r>
    </w:p>
    <w:p w:rsidR="00A539E2" w:rsidRDefault="00A539E2" w:rsidP="00A539E2">
      <w:r>
        <w:t>Age:</w:t>
      </w:r>
      <w:r w:rsidR="0036252A">
        <w:t xml:space="preserve"> Oliver</w:t>
      </w:r>
      <w:r>
        <w:br/>
        <w:t>Gender:</w:t>
      </w:r>
      <w:r w:rsidR="0036252A">
        <w:t xml:space="preserve"> M</w:t>
      </w:r>
    </w:p>
    <w:p w:rsidR="00A539E2" w:rsidRPr="00A539E2" w:rsidRDefault="00A539E2" w:rsidP="00A539E2">
      <w:pPr>
        <w:jc w:val="center"/>
      </w:pPr>
      <w:bookmarkStart w:id="0" w:name="_GoBack"/>
      <w:bookmarkEnd w:id="0"/>
      <w:r w:rsidRPr="00A539E2">
        <w:rPr>
          <w:b/>
        </w:rPr>
        <w:t>Gameplay questions</w:t>
      </w:r>
    </w:p>
    <w:p w:rsidR="00A539E2" w:rsidRPr="00A539E2" w:rsidRDefault="00A539E2" w:rsidP="00A539E2">
      <w:pPr>
        <w:rPr>
          <w:u w:val="single"/>
        </w:rPr>
      </w:pPr>
      <w:r w:rsidRPr="00A539E2">
        <w:rPr>
          <w:u w:val="single"/>
        </w:rPr>
        <w:t>Was the objective clear?</w:t>
      </w:r>
    </w:p>
    <w:p w:rsidR="00A539E2" w:rsidRDefault="00710C8A" w:rsidP="00A539E2">
      <w:r>
        <w:t>Yes</w:t>
      </w:r>
    </w:p>
    <w:p w:rsidR="00A539E2" w:rsidRDefault="00A539E2" w:rsidP="00A539E2"/>
    <w:p w:rsidR="00A539E2" w:rsidRDefault="00A539E2" w:rsidP="00A539E2">
      <w:r>
        <w:rPr>
          <w:u w:val="single"/>
        </w:rPr>
        <w:t>Do you feel that the different terrains had an effect on gameplay?</w:t>
      </w:r>
    </w:p>
    <w:p w:rsidR="00A539E2" w:rsidRDefault="00710C8A" w:rsidP="00A539E2">
      <w:r>
        <w:t>Yes, however it wasn’t readily apparent as to which terrain was in play at the time. After about a minute it became more obvious what each terrain did</w:t>
      </w:r>
    </w:p>
    <w:p w:rsidR="00A539E2" w:rsidRDefault="00A539E2" w:rsidP="00A539E2"/>
    <w:p w:rsidR="00A539E2" w:rsidRDefault="00A539E2" w:rsidP="00A539E2">
      <w:r>
        <w:rPr>
          <w:u w:val="single"/>
        </w:rPr>
        <w:t>Did you have a favourite terrain?</w:t>
      </w:r>
    </w:p>
    <w:p w:rsidR="00A539E2" w:rsidRDefault="00710C8A" w:rsidP="00A539E2">
      <w:r>
        <w:t>The bouncy terrain, however it felt like it was too bouncy and the balls became too fast once they bounced</w:t>
      </w:r>
    </w:p>
    <w:p w:rsidR="00A539E2" w:rsidRDefault="00A539E2" w:rsidP="00A539E2"/>
    <w:p w:rsidR="00A539E2" w:rsidRDefault="00A539E2" w:rsidP="00A539E2">
      <w:r>
        <w:rPr>
          <w:u w:val="single"/>
        </w:rPr>
        <w:t>Do you think four ball types is too many?</w:t>
      </w:r>
    </w:p>
    <w:p w:rsidR="00A539E2" w:rsidRDefault="00710C8A" w:rsidP="00A539E2">
      <w:r>
        <w:t>No, 4 types seems about right</w:t>
      </w:r>
    </w:p>
    <w:p w:rsidR="00A539E2" w:rsidRDefault="00A539E2" w:rsidP="00A539E2"/>
    <w:p w:rsidR="00A539E2" w:rsidRDefault="00A539E2" w:rsidP="00A539E2">
      <w:r>
        <w:rPr>
          <w:u w:val="single"/>
        </w:rPr>
        <w:t>If so, which ball(s) would you remove?</w:t>
      </w:r>
    </w:p>
    <w:p w:rsidR="00A539E2" w:rsidRDefault="00A539E2" w:rsidP="00A539E2"/>
    <w:p w:rsidR="00A539E2" w:rsidRDefault="00A539E2" w:rsidP="00A539E2"/>
    <w:p w:rsidR="00A539E2" w:rsidRDefault="00A539E2" w:rsidP="00A539E2">
      <w:r>
        <w:rPr>
          <w:u w:val="single"/>
        </w:rPr>
        <w:t>Did you feel that any of the balls were over-powered?</w:t>
      </w:r>
    </w:p>
    <w:p w:rsidR="00A539E2" w:rsidRDefault="0036252A" w:rsidP="00A539E2">
      <w:r>
        <w:t>No, the terrains made different balls more powerful than the others based on which terrain was active</w:t>
      </w:r>
    </w:p>
    <w:p w:rsidR="00A539E2" w:rsidRDefault="00A539E2" w:rsidP="00A539E2"/>
    <w:p w:rsidR="00A539E2" w:rsidRDefault="00A539E2" w:rsidP="00A539E2">
      <w:r>
        <w:rPr>
          <w:u w:val="single"/>
        </w:rPr>
        <w:t>If so, do you feel that implementing a cooldown would be an appropriate fix for this?</w:t>
      </w:r>
    </w:p>
    <w:p w:rsidR="00A539E2" w:rsidRDefault="0036252A" w:rsidP="00A539E2">
      <w:r>
        <w:t>Implementing a cooldown sounds like a good idea to force people to swap between the balls</w:t>
      </w:r>
    </w:p>
    <w:p w:rsidR="00A539E2" w:rsidRDefault="00A539E2" w:rsidP="00A539E2"/>
    <w:p w:rsidR="00A539E2" w:rsidRPr="00A539E2" w:rsidRDefault="00A539E2" w:rsidP="00A539E2">
      <w:r>
        <w:rPr>
          <w:u w:val="single"/>
        </w:rPr>
        <w:t>Do you think balls should stay in the arena once they have been fired?</w:t>
      </w:r>
    </w:p>
    <w:p w:rsidR="00A539E2" w:rsidRDefault="0036252A" w:rsidP="00A539E2">
      <w:r>
        <w:t>A few in the arena allows for some interesting gameplay, with making the balls bounce off of each other</w:t>
      </w:r>
    </w:p>
    <w:p w:rsidR="00A539E2" w:rsidRDefault="00A539E2" w:rsidP="00A539E2"/>
    <w:p w:rsidR="0036252A" w:rsidRDefault="0036252A" w:rsidP="00A539E2"/>
    <w:p w:rsidR="00A539E2" w:rsidRDefault="00A539E2" w:rsidP="00A539E2">
      <w:pPr>
        <w:rPr>
          <w:u w:val="single"/>
        </w:rPr>
      </w:pPr>
      <w:r>
        <w:rPr>
          <w:u w:val="single"/>
        </w:rPr>
        <w:lastRenderedPageBreak/>
        <w:t>Do you feel that currently there can be too many balls on screen?</w:t>
      </w:r>
    </w:p>
    <w:p w:rsidR="00A539E2" w:rsidRDefault="0036252A" w:rsidP="00A539E2">
      <w:r>
        <w:t xml:space="preserve">Yes, as it stands I feel like there are too many on the screen at once and the previously mentioned gameplay becomes moot </w:t>
      </w:r>
    </w:p>
    <w:p w:rsidR="00A539E2" w:rsidRDefault="00A539E2" w:rsidP="00A539E2">
      <w:r>
        <w:rPr>
          <w:u w:val="single"/>
        </w:rPr>
        <w:t>Any additional comments – what would you add/change?</w:t>
      </w:r>
    </w:p>
    <w:p w:rsidR="00A539E2" w:rsidRPr="00A539E2" w:rsidRDefault="0036252A" w:rsidP="00A539E2">
      <w:r>
        <w:t>Some of the levels seem very bland, some more angles to bounce the balls off of would help in making the levels more interesting</w:t>
      </w:r>
    </w:p>
    <w:p w:rsidR="00A539E2" w:rsidRDefault="00A539E2" w:rsidP="00A539E2"/>
    <w:p w:rsidR="00A539E2" w:rsidRDefault="00A539E2" w:rsidP="00A539E2">
      <w:pPr>
        <w:jc w:val="center"/>
      </w:pPr>
      <w:r>
        <w:rPr>
          <w:b/>
        </w:rPr>
        <w:t>Bugs</w:t>
      </w:r>
    </w:p>
    <w:p w:rsidR="00A539E2" w:rsidRDefault="00A539E2" w:rsidP="00A539E2">
      <w:pPr>
        <w:rPr>
          <w:u w:val="single"/>
        </w:rPr>
      </w:pPr>
      <w:r>
        <w:rPr>
          <w:u w:val="single"/>
        </w:rPr>
        <w:t>Any bugs can be listed below:</w:t>
      </w:r>
    </w:p>
    <w:p w:rsidR="0036252A" w:rsidRPr="0036252A" w:rsidRDefault="0036252A" w:rsidP="00A539E2">
      <w:r>
        <w:t>On the bouncy level, the balls sped up too quickly and phased through colliders and ignored the player when they were hit</w:t>
      </w:r>
    </w:p>
    <w:sectPr w:rsidR="0036252A" w:rsidRPr="00362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C8A"/>
    <w:rsid w:val="000C1C3F"/>
    <w:rsid w:val="002D525F"/>
    <w:rsid w:val="0036252A"/>
    <w:rsid w:val="00374404"/>
    <w:rsid w:val="00710C8A"/>
    <w:rsid w:val="00893E79"/>
    <w:rsid w:val="00A539E2"/>
    <w:rsid w:val="00CE3D67"/>
    <w:rsid w:val="00E01D02"/>
    <w:rsid w:val="00E449C8"/>
    <w:rsid w:val="00FB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255EE"/>
  <w15:chartTrackingRefBased/>
  <w15:docId w15:val="{9FE38FC4-A5F7-42E6-8DBD-91601A475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_jb\GROUPPROJECT\Group2\second-semester-s2-group-16-1\Playtesting\15-03-2017%20playtesting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15-03-2017 playtesting template.dotx</Template>
  <TotalTime>15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2017-03-20T17:15:00Z</dcterms:created>
  <dcterms:modified xsi:type="dcterms:W3CDTF">2017-03-20T17:30:00Z</dcterms:modified>
</cp:coreProperties>
</file>