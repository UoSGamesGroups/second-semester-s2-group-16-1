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B7" w:rsidRDefault="00A539E2" w:rsidP="00A539E2">
      <w:pPr>
        <w:jc w:val="center"/>
      </w:pPr>
      <w:bookmarkStart w:id="0" w:name="_GoBack"/>
      <w:bookmarkEnd w:id="0"/>
      <w:r>
        <w:rPr>
          <w:b/>
          <w:u w:val="single"/>
        </w:rPr>
        <w:t>Group 16 – Playtesting questionnaire</w:t>
      </w:r>
    </w:p>
    <w:p w:rsidR="00A539E2" w:rsidRDefault="00A539E2" w:rsidP="00A539E2">
      <w:r>
        <w:t>Age:</w:t>
      </w:r>
      <w:r w:rsidR="003B61F4">
        <w:t xml:space="preserve"> 50</w:t>
      </w:r>
      <w:r>
        <w:br/>
        <w:t>Gender:</w:t>
      </w:r>
      <w:r w:rsidR="003B61F4">
        <w:t xml:space="preserve"> Male</w:t>
      </w:r>
    </w:p>
    <w:p w:rsidR="00A539E2" w:rsidRPr="00A539E2" w:rsidRDefault="00A539E2" w:rsidP="00A539E2">
      <w:pPr>
        <w:jc w:val="center"/>
      </w:pPr>
      <w:r w:rsidRPr="00A539E2">
        <w:rPr>
          <w:b/>
        </w:rPr>
        <w:t>Gameplay questions</w:t>
      </w:r>
    </w:p>
    <w:p w:rsidR="00A539E2" w:rsidRPr="00A539E2" w:rsidRDefault="00A539E2" w:rsidP="00A539E2">
      <w:pPr>
        <w:rPr>
          <w:u w:val="single"/>
        </w:rPr>
      </w:pPr>
      <w:r w:rsidRPr="00A539E2">
        <w:rPr>
          <w:u w:val="single"/>
        </w:rPr>
        <w:t>Was the objective clear?</w:t>
      </w:r>
    </w:p>
    <w:p w:rsidR="00A539E2" w:rsidRDefault="00BB1259" w:rsidP="00A539E2">
      <w:r>
        <w:t>No</w:t>
      </w:r>
    </w:p>
    <w:p w:rsidR="00A539E2" w:rsidRDefault="00A539E2" w:rsidP="00A539E2"/>
    <w:p w:rsidR="00A539E2" w:rsidRDefault="00A539E2" w:rsidP="00A539E2">
      <w:r>
        <w:rPr>
          <w:u w:val="single"/>
        </w:rPr>
        <w:t>Do you feel that the different terrains had an effect on gameplay?</w:t>
      </w:r>
    </w:p>
    <w:p w:rsidR="00A539E2" w:rsidRDefault="00BB1259" w:rsidP="00A539E2">
      <w:r>
        <w:t>Yes</w:t>
      </w:r>
    </w:p>
    <w:p w:rsidR="00A539E2" w:rsidRDefault="00A539E2" w:rsidP="00A539E2"/>
    <w:p w:rsidR="00A539E2" w:rsidRDefault="00A539E2" w:rsidP="00A539E2">
      <w:r>
        <w:rPr>
          <w:u w:val="single"/>
        </w:rPr>
        <w:t>Did you have a favourite terrain?</w:t>
      </w:r>
    </w:p>
    <w:p w:rsidR="00A539E2" w:rsidRDefault="00192FE3" w:rsidP="00A539E2">
      <w:r>
        <w:t>Ic</w:t>
      </w:r>
      <w:r w:rsidR="00BB1259">
        <w:t>y</w:t>
      </w:r>
    </w:p>
    <w:p w:rsidR="00A539E2" w:rsidRDefault="00A539E2" w:rsidP="00A539E2"/>
    <w:p w:rsidR="00A539E2" w:rsidRDefault="00A539E2" w:rsidP="00A539E2">
      <w:r>
        <w:rPr>
          <w:u w:val="single"/>
        </w:rPr>
        <w:t>Do you think four ball types is too many?</w:t>
      </w:r>
    </w:p>
    <w:p w:rsidR="00A539E2" w:rsidRDefault="00BB1259" w:rsidP="00A539E2">
      <w:r>
        <w:t xml:space="preserve">Yes – </w:t>
      </w:r>
      <w:r w:rsidR="00192FE3">
        <w:t>it would help if there was an explanation of what each ball does as is unclear</w:t>
      </w:r>
    </w:p>
    <w:p w:rsidR="00A539E2" w:rsidRDefault="00A539E2" w:rsidP="00A539E2"/>
    <w:p w:rsidR="00A539E2" w:rsidRDefault="00A539E2" w:rsidP="00A539E2">
      <w:r>
        <w:rPr>
          <w:u w:val="single"/>
        </w:rPr>
        <w:t>If so, which ball(s) would you remove?</w:t>
      </w:r>
    </w:p>
    <w:p w:rsidR="00A539E2" w:rsidRDefault="00BB1259" w:rsidP="00A539E2">
      <w:r>
        <w:t>Slow ball</w:t>
      </w:r>
    </w:p>
    <w:p w:rsidR="00A539E2" w:rsidRDefault="00A539E2" w:rsidP="00A539E2"/>
    <w:p w:rsidR="00A539E2" w:rsidRDefault="00A539E2" w:rsidP="00A539E2">
      <w:r>
        <w:rPr>
          <w:u w:val="single"/>
        </w:rPr>
        <w:t>Did you feel that any of the balls were over-powered?</w:t>
      </w:r>
    </w:p>
    <w:p w:rsidR="00A539E2" w:rsidRDefault="00BB1259" w:rsidP="00A539E2">
      <w:r>
        <w:t>No</w:t>
      </w:r>
    </w:p>
    <w:p w:rsidR="00A539E2" w:rsidRDefault="00A539E2" w:rsidP="00A539E2"/>
    <w:p w:rsidR="00A539E2" w:rsidRDefault="00A539E2" w:rsidP="00A539E2">
      <w:r>
        <w:rPr>
          <w:u w:val="single"/>
        </w:rPr>
        <w:t>If so, do you feel that implementing a cooldown would be an appropriate fix for this?</w:t>
      </w:r>
    </w:p>
    <w:p w:rsidR="00A539E2" w:rsidRDefault="00A539E2" w:rsidP="00A539E2"/>
    <w:p w:rsidR="00A539E2" w:rsidRDefault="00A539E2" w:rsidP="00A539E2"/>
    <w:p w:rsidR="00A539E2" w:rsidRPr="00A539E2" w:rsidRDefault="00A539E2" w:rsidP="00A539E2">
      <w:r>
        <w:rPr>
          <w:u w:val="single"/>
        </w:rPr>
        <w:t>Do you think balls should stay in the arena once they have been fired?</w:t>
      </w:r>
    </w:p>
    <w:p w:rsidR="00A539E2" w:rsidRDefault="00BB1259" w:rsidP="00A539E2">
      <w:r>
        <w:t>Yes</w:t>
      </w:r>
    </w:p>
    <w:p w:rsidR="00A539E2" w:rsidRDefault="00A539E2" w:rsidP="00A539E2"/>
    <w:p w:rsidR="00A539E2" w:rsidRPr="00A539E2" w:rsidRDefault="00A539E2" w:rsidP="00A539E2">
      <w:r>
        <w:rPr>
          <w:u w:val="single"/>
        </w:rPr>
        <w:t>Do you feel that currently there can be too many balls on screen?</w:t>
      </w:r>
    </w:p>
    <w:p w:rsidR="00A539E2" w:rsidRPr="00192FE3" w:rsidRDefault="00BB1259" w:rsidP="00A539E2">
      <w:r w:rsidRPr="00192FE3">
        <w:t>No</w:t>
      </w:r>
    </w:p>
    <w:p w:rsidR="00A539E2" w:rsidRDefault="00A539E2" w:rsidP="00A539E2"/>
    <w:p w:rsidR="00A539E2" w:rsidRDefault="00A539E2" w:rsidP="00A539E2">
      <w:r>
        <w:rPr>
          <w:u w:val="single"/>
        </w:rPr>
        <w:lastRenderedPageBreak/>
        <w:t>Any additional comments – what would you add/change?</w:t>
      </w:r>
    </w:p>
    <w:p w:rsidR="00A539E2" w:rsidRPr="00A539E2" w:rsidRDefault="00A539E2" w:rsidP="00A539E2"/>
    <w:p w:rsidR="00A539E2" w:rsidRDefault="00A539E2" w:rsidP="00A539E2"/>
    <w:p w:rsidR="00A539E2" w:rsidRDefault="00A539E2" w:rsidP="00A539E2">
      <w:pPr>
        <w:jc w:val="center"/>
      </w:pPr>
      <w:r>
        <w:rPr>
          <w:b/>
        </w:rPr>
        <w:t>Bugs</w:t>
      </w:r>
    </w:p>
    <w:p w:rsidR="00A539E2" w:rsidRPr="00A539E2" w:rsidRDefault="00A539E2" w:rsidP="00A539E2">
      <w:r>
        <w:rPr>
          <w:u w:val="single"/>
        </w:rPr>
        <w:t>Any bugs can be listed below:</w:t>
      </w:r>
    </w:p>
    <w:sectPr w:rsidR="00A539E2" w:rsidRPr="00A5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F4"/>
    <w:rsid w:val="000C1C3F"/>
    <w:rsid w:val="00192FE3"/>
    <w:rsid w:val="002D525F"/>
    <w:rsid w:val="00374404"/>
    <w:rsid w:val="003B61F4"/>
    <w:rsid w:val="004A5E92"/>
    <w:rsid w:val="00893E79"/>
    <w:rsid w:val="00A539E2"/>
    <w:rsid w:val="00BB1259"/>
    <w:rsid w:val="00CE3D67"/>
    <w:rsid w:val="00E01D02"/>
    <w:rsid w:val="00E449C8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9859"/>
  <w15:chartTrackingRefBased/>
  <w15:docId w15:val="{BBB7BC2F-36A9-4446-A8A0-4FA4ED62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tlin\Downloads\15-03-2017%20playtes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15-03-2017 playtesting template</Template>
  <TotalTime>11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Caitlin</cp:lastModifiedBy>
  <cp:revision>3</cp:revision>
  <dcterms:created xsi:type="dcterms:W3CDTF">2017-03-21T17:18:00Z</dcterms:created>
  <dcterms:modified xsi:type="dcterms:W3CDTF">2017-03-21T20:04:00Z</dcterms:modified>
</cp:coreProperties>
</file>